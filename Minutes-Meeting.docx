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D852D" w14:textId="77777777" w:rsidR="00E71DE8" w:rsidRDefault="00E71DE8">
      <w:pPr>
        <w:rPr>
          <w:b/>
        </w:rPr>
      </w:pPr>
    </w:p>
    <w:p w14:paraId="56CAC6DE" w14:textId="77777777" w:rsidR="00BC7DD9" w:rsidRDefault="00AA6873">
      <w:r>
        <w:rPr>
          <w:b/>
        </w:rPr>
        <w:t>Date:</w:t>
      </w:r>
      <w:r>
        <w:t xml:space="preserve"> </w:t>
      </w:r>
      <w:r w:rsidR="00E71DE8" w:rsidRPr="00E71DE8">
        <w:rPr>
          <w:i/>
        </w:rPr>
        <w:t>1 October (First Meeting)</w:t>
      </w:r>
      <w:r w:rsidR="00E71DE8">
        <w:tab/>
      </w:r>
    </w:p>
    <w:p w14:paraId="3C3C2357" w14:textId="77777777" w:rsidR="00BC7DD9" w:rsidRDefault="00AA6873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A24A1A3" w14:textId="77777777" w:rsidR="00BC7DD9" w:rsidRDefault="00BC7DD9">
      <w:pPr>
        <w:rPr>
          <w:b/>
        </w:rPr>
      </w:pPr>
    </w:p>
    <w:p w14:paraId="1A59CCAC" w14:textId="77777777" w:rsidR="00BC7DD9" w:rsidRDefault="00AA6873">
      <w:r>
        <w:rPr>
          <w:b/>
        </w:rPr>
        <w:t>What’s Been Done since the Previous Meeting:</w:t>
      </w:r>
      <w:r>
        <w:t xml:space="preserve"> </w:t>
      </w:r>
    </w:p>
    <w:p w14:paraId="020DAFE4" w14:textId="77777777" w:rsidR="00BC7DD9" w:rsidRDefault="00E71DE8">
      <w:pPr>
        <w:ind w:left="720"/>
      </w:pPr>
      <w:r>
        <w:rPr>
          <w:b/>
        </w:rPr>
        <w:t>&lt;Dennis</w:t>
      </w:r>
      <w:r w:rsidR="00AA6873">
        <w:rPr>
          <w:b/>
        </w:rPr>
        <w:t>&gt;:</w:t>
      </w:r>
      <w:r w:rsidR="00AA6873">
        <w:t xml:space="preserve"> </w:t>
      </w:r>
      <w:r>
        <w:t>N/A</w:t>
      </w:r>
    </w:p>
    <w:p w14:paraId="6221634A" w14:textId="77777777" w:rsidR="00BC7DD9" w:rsidRDefault="00E71DE8">
      <w:pPr>
        <w:ind w:left="720"/>
      </w:pPr>
      <w:r>
        <w:rPr>
          <w:b/>
        </w:rPr>
        <w:t>&lt;</w:t>
      </w:r>
      <w:r w:rsidR="00AA6873">
        <w:rPr>
          <w:b/>
        </w:rPr>
        <w:t>B</w:t>
      </w:r>
      <w:r>
        <w:rPr>
          <w:b/>
        </w:rPr>
        <w:t>randon</w:t>
      </w:r>
      <w:r w:rsidR="00AA6873">
        <w:rPr>
          <w:b/>
        </w:rPr>
        <w:t>&gt;:</w:t>
      </w:r>
      <w:r w:rsidR="00AA6873">
        <w:t xml:space="preserve"> </w:t>
      </w:r>
      <w:r>
        <w:t>N/A</w:t>
      </w:r>
    </w:p>
    <w:p w14:paraId="35EB0732" w14:textId="77777777" w:rsidR="00BC7DD9" w:rsidRDefault="00BC7DD9">
      <w:pPr>
        <w:ind w:left="720"/>
        <w:rPr>
          <w:b/>
        </w:rPr>
      </w:pPr>
    </w:p>
    <w:p w14:paraId="147FD691" w14:textId="77777777" w:rsidR="00BC7DD9" w:rsidRDefault="00AA6873">
      <w:r>
        <w:rPr>
          <w:b/>
        </w:rPr>
        <w:t>What’s Being Done:</w:t>
      </w:r>
      <w:r>
        <w:t xml:space="preserve"> </w:t>
      </w:r>
    </w:p>
    <w:p w14:paraId="07574482" w14:textId="77777777" w:rsidR="00BC7DD9" w:rsidRPr="00E71DE8" w:rsidRDefault="00E71DE8">
      <w:pPr>
        <w:ind w:left="720"/>
      </w:pPr>
      <w:r>
        <w:rPr>
          <w:b/>
        </w:rPr>
        <w:t>&lt;Dennis</w:t>
      </w:r>
      <w:r w:rsidR="00AA6873" w:rsidRPr="00E71DE8">
        <w:rPr>
          <w:b/>
        </w:rPr>
        <w:t>&gt;:</w:t>
      </w:r>
      <w:r w:rsidR="00AA6873" w:rsidRPr="00E71DE8">
        <w:t xml:space="preserve"> </w:t>
      </w:r>
      <w:r>
        <w:t>Setting Up Project</w:t>
      </w:r>
    </w:p>
    <w:p w14:paraId="39EBDBCF" w14:textId="77777777" w:rsidR="00BC7DD9" w:rsidRPr="00E71DE8" w:rsidRDefault="00E71DE8">
      <w:pPr>
        <w:ind w:left="720"/>
      </w:pPr>
      <w:r>
        <w:rPr>
          <w:b/>
        </w:rPr>
        <w:t>&lt;Brandon</w:t>
      </w:r>
      <w:r w:rsidR="00AA6873" w:rsidRPr="00E71DE8">
        <w:rPr>
          <w:b/>
        </w:rPr>
        <w:t>&gt;:</w:t>
      </w:r>
      <w:r w:rsidR="00AA6873" w:rsidRPr="00E71DE8">
        <w:t xml:space="preserve"> </w:t>
      </w:r>
      <w:r>
        <w:t>Setting Up Project</w:t>
      </w:r>
    </w:p>
    <w:p w14:paraId="285C70F6" w14:textId="77777777" w:rsidR="00BC7DD9" w:rsidRDefault="00BC7DD9">
      <w:pPr>
        <w:ind w:left="720"/>
        <w:rPr>
          <w:b/>
        </w:rPr>
      </w:pPr>
    </w:p>
    <w:p w14:paraId="7D666242" w14:textId="77777777" w:rsidR="00BC7DD9" w:rsidRDefault="00AA6873">
      <w:r>
        <w:rPr>
          <w:b/>
        </w:rPr>
        <w:t>Further Discussion:</w:t>
      </w:r>
      <w:r>
        <w:t xml:space="preserve"> </w:t>
      </w:r>
      <w:r w:rsidR="00E71DE8">
        <w:t>Installing all tools for project, including Team Gantt, Wrangler, etc.</w:t>
      </w:r>
    </w:p>
    <w:p w14:paraId="5BD47676" w14:textId="77777777" w:rsidR="00BC7DD9" w:rsidRDefault="00BC7DD9"/>
    <w:p w14:paraId="00D169B5" w14:textId="77777777" w:rsidR="00D30779" w:rsidRDefault="00D30779" w:rsidP="00D30779">
      <w:pPr>
        <w:rPr>
          <w:b/>
        </w:rPr>
      </w:pPr>
    </w:p>
    <w:p w14:paraId="7CD0FA40" w14:textId="77777777" w:rsidR="00D30779" w:rsidRDefault="00D30779" w:rsidP="00D30779">
      <w:pPr>
        <w:rPr>
          <w:b/>
        </w:rPr>
      </w:pPr>
    </w:p>
    <w:p w14:paraId="781D5D9D" w14:textId="77777777" w:rsidR="00D30779" w:rsidRDefault="00D30779" w:rsidP="00D30779">
      <w:r>
        <w:rPr>
          <w:b/>
        </w:rPr>
        <w:t xml:space="preserve">Date: </w:t>
      </w:r>
      <w:r>
        <w:rPr>
          <w:i/>
        </w:rPr>
        <w:t>15</w:t>
      </w:r>
      <w:r w:rsidRPr="00E71DE8">
        <w:rPr>
          <w:i/>
        </w:rPr>
        <w:t xml:space="preserve"> October</w:t>
      </w:r>
      <w:r>
        <w:t xml:space="preserve"> </w:t>
      </w:r>
    </w:p>
    <w:p w14:paraId="199D38DD" w14:textId="77777777" w:rsidR="00D30779" w:rsidRDefault="00D30779" w:rsidP="00D30779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3F9B2E42" w14:textId="77777777" w:rsidR="00D30779" w:rsidRDefault="00D30779" w:rsidP="00D30779">
      <w:pPr>
        <w:rPr>
          <w:b/>
        </w:rPr>
      </w:pPr>
    </w:p>
    <w:p w14:paraId="3F4A67C1" w14:textId="77777777" w:rsidR="00D30779" w:rsidRDefault="00D30779" w:rsidP="00D30779">
      <w:r>
        <w:rPr>
          <w:b/>
        </w:rPr>
        <w:t>What’s Been Done since the Previous Meeting:</w:t>
      </w:r>
      <w:r>
        <w:t xml:space="preserve"> </w:t>
      </w:r>
    </w:p>
    <w:p w14:paraId="247B1F6C" w14:textId="77777777" w:rsidR="00D30779" w:rsidRDefault="00D30779" w:rsidP="00D30779">
      <w:pPr>
        <w:ind w:left="720"/>
      </w:pPr>
      <w:r>
        <w:rPr>
          <w:b/>
        </w:rPr>
        <w:t>&lt;Dennis&gt;:</w:t>
      </w:r>
      <w:r>
        <w:t xml:space="preserve"> Installed Tools for Project</w:t>
      </w:r>
    </w:p>
    <w:p w14:paraId="22713094" w14:textId="77777777" w:rsidR="00D30779" w:rsidRDefault="00D30779" w:rsidP="00D30779">
      <w:pPr>
        <w:ind w:left="720"/>
      </w:pPr>
      <w:r>
        <w:rPr>
          <w:b/>
        </w:rPr>
        <w:t>&lt;Brandon&gt;:</w:t>
      </w:r>
      <w:r>
        <w:t xml:space="preserve"> Installed Tools for Project</w:t>
      </w:r>
    </w:p>
    <w:p w14:paraId="6B615609" w14:textId="77777777" w:rsidR="00D30779" w:rsidRDefault="00D30779" w:rsidP="00D30779">
      <w:pPr>
        <w:ind w:left="720"/>
        <w:rPr>
          <w:b/>
        </w:rPr>
      </w:pPr>
    </w:p>
    <w:p w14:paraId="102E80EC" w14:textId="77777777" w:rsidR="00D30779" w:rsidRDefault="00D30779" w:rsidP="00D30779">
      <w:r>
        <w:rPr>
          <w:b/>
        </w:rPr>
        <w:t>What’s Being Done:</w:t>
      </w:r>
      <w:r>
        <w:t xml:space="preserve"> </w:t>
      </w:r>
    </w:p>
    <w:p w14:paraId="631495B4" w14:textId="77777777" w:rsidR="00D30779" w:rsidRDefault="00D30779" w:rsidP="00D30779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Setting Up Wrangler</w:t>
      </w:r>
    </w:p>
    <w:p w14:paraId="27C00E88" w14:textId="77777777" w:rsidR="00D30779" w:rsidRPr="00E71DE8" w:rsidRDefault="00D30779" w:rsidP="00D30779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Setting Up front-end website</w:t>
      </w:r>
    </w:p>
    <w:p w14:paraId="0DFA3FB7" w14:textId="77777777" w:rsidR="00D30779" w:rsidRDefault="00D30779" w:rsidP="00D30779">
      <w:pPr>
        <w:ind w:left="720"/>
        <w:rPr>
          <w:b/>
        </w:rPr>
      </w:pPr>
    </w:p>
    <w:p w14:paraId="546B0DD2" w14:textId="77777777" w:rsidR="00D30779" w:rsidRDefault="00D30779" w:rsidP="00D30779">
      <w:r>
        <w:rPr>
          <w:b/>
        </w:rPr>
        <w:t>Further Discussion:</w:t>
      </w:r>
      <w:r>
        <w:t xml:space="preserve"> </w:t>
      </w:r>
      <w:r w:rsidR="00AA6873">
        <w:t xml:space="preserve">Setting up GitHub, Visual Studio Code </w:t>
      </w:r>
    </w:p>
    <w:p w14:paraId="29FE0FED" w14:textId="77777777" w:rsidR="00E71DE8" w:rsidRDefault="00E71DE8"/>
    <w:p w14:paraId="12B5BA63" w14:textId="77777777" w:rsidR="00D30779" w:rsidRDefault="00D30779"/>
    <w:p w14:paraId="60BC1FC9" w14:textId="77777777" w:rsidR="00E71DE8" w:rsidRDefault="00E71DE8"/>
    <w:p w14:paraId="2C1C4839" w14:textId="77777777" w:rsidR="00E71DE8" w:rsidRDefault="00E71DE8" w:rsidP="00E71DE8">
      <w:r>
        <w:rPr>
          <w:b/>
        </w:rPr>
        <w:t xml:space="preserve">Date: </w:t>
      </w:r>
      <w:r>
        <w:rPr>
          <w:i/>
        </w:rPr>
        <w:t>19</w:t>
      </w:r>
      <w:r w:rsidRPr="00E71DE8">
        <w:rPr>
          <w:i/>
        </w:rPr>
        <w:t xml:space="preserve"> October</w:t>
      </w:r>
      <w:r>
        <w:t xml:space="preserve"> </w:t>
      </w:r>
    </w:p>
    <w:p w14:paraId="540B8341" w14:textId="77777777" w:rsidR="00E71DE8" w:rsidRDefault="00E71DE8" w:rsidP="00E71DE8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58B73891" w14:textId="77777777" w:rsidR="00E71DE8" w:rsidRDefault="00E71DE8" w:rsidP="00E71DE8">
      <w:pPr>
        <w:rPr>
          <w:b/>
        </w:rPr>
      </w:pPr>
    </w:p>
    <w:p w14:paraId="0801F85B" w14:textId="77777777" w:rsidR="00E71DE8" w:rsidRDefault="00E71DE8" w:rsidP="00E71DE8">
      <w:r>
        <w:rPr>
          <w:b/>
        </w:rPr>
        <w:t>What’s Been Done since the Previous Meeting:</w:t>
      </w:r>
      <w:r>
        <w:t xml:space="preserve"> </w:t>
      </w:r>
    </w:p>
    <w:p w14:paraId="4EA18131" w14:textId="5B9571BB" w:rsidR="00E71DE8" w:rsidRDefault="00E71DE8" w:rsidP="00E71DE8">
      <w:pPr>
        <w:ind w:left="720"/>
      </w:pPr>
      <w:r>
        <w:rPr>
          <w:b/>
        </w:rPr>
        <w:t>&lt;Dennis&gt;:</w:t>
      </w:r>
      <w:r w:rsidR="005270D6">
        <w:rPr>
          <w:b/>
        </w:rPr>
        <w:t xml:space="preserve"> </w:t>
      </w:r>
      <w:r w:rsidR="00AA6873">
        <w:t xml:space="preserve">Finished setting up </w:t>
      </w:r>
      <w:r>
        <w:t>Wrangler</w:t>
      </w:r>
      <w:r w:rsidR="00AA6873">
        <w:t xml:space="preserve"> </w:t>
      </w:r>
    </w:p>
    <w:p w14:paraId="24E60F3E" w14:textId="77777777" w:rsidR="00E71DE8" w:rsidRDefault="00E71DE8" w:rsidP="00E71DE8">
      <w:pPr>
        <w:ind w:left="720"/>
      </w:pPr>
      <w:r>
        <w:rPr>
          <w:b/>
        </w:rPr>
        <w:t>&lt;Brandon&gt;:</w:t>
      </w:r>
      <w:r>
        <w:t xml:space="preserve"> </w:t>
      </w:r>
      <w:r w:rsidR="00D30779">
        <w:t>Front-end w</w:t>
      </w:r>
      <w:r>
        <w:t>ebsite</w:t>
      </w:r>
      <w:r w:rsidR="00D30779">
        <w:t xml:space="preserve"> set up</w:t>
      </w:r>
    </w:p>
    <w:p w14:paraId="28E37A38" w14:textId="77777777" w:rsidR="00E71DE8" w:rsidRDefault="00E71DE8" w:rsidP="00E71DE8">
      <w:pPr>
        <w:ind w:left="720"/>
        <w:rPr>
          <w:b/>
        </w:rPr>
      </w:pPr>
    </w:p>
    <w:p w14:paraId="39D46EC4" w14:textId="77777777" w:rsidR="00E71DE8" w:rsidRDefault="00E71DE8" w:rsidP="00E71DE8">
      <w:r>
        <w:rPr>
          <w:b/>
        </w:rPr>
        <w:t>What’s Being Done:</w:t>
      </w:r>
      <w:r>
        <w:t xml:space="preserve"> </w:t>
      </w:r>
    </w:p>
    <w:p w14:paraId="25AA266D" w14:textId="77777777" w:rsidR="00D30779" w:rsidRDefault="00E71DE8" w:rsidP="00E71DE8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AA6873">
        <w:t>Continuing with front-end website</w:t>
      </w:r>
    </w:p>
    <w:p w14:paraId="0B90F98B" w14:textId="77777777" w:rsidR="00E71DE8" w:rsidRPr="00E71DE8" w:rsidRDefault="00E71DE8" w:rsidP="00E71DE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 w:rsidR="00D30779">
        <w:t>Continuing with front-end website</w:t>
      </w:r>
    </w:p>
    <w:p w14:paraId="53C20A15" w14:textId="77777777" w:rsidR="00E71DE8" w:rsidRDefault="00E71DE8" w:rsidP="00E71DE8">
      <w:pPr>
        <w:ind w:left="720"/>
        <w:rPr>
          <w:b/>
        </w:rPr>
      </w:pPr>
    </w:p>
    <w:p w14:paraId="5609B77F" w14:textId="77777777" w:rsidR="00E71DE8" w:rsidRDefault="00E71DE8" w:rsidP="00E71DE8">
      <w:r>
        <w:rPr>
          <w:b/>
        </w:rPr>
        <w:t>Further Discussion:</w:t>
      </w:r>
      <w:r>
        <w:t xml:space="preserve"> </w:t>
      </w:r>
      <w:r w:rsidR="00AA6873">
        <w:t>Meeting with supervisor and discussing further tasks.</w:t>
      </w:r>
    </w:p>
    <w:p w14:paraId="4DD1643E" w14:textId="77777777" w:rsidR="00D76BEE" w:rsidRDefault="00D76BEE" w:rsidP="00E71DE8"/>
    <w:p w14:paraId="74FF87F2" w14:textId="77777777" w:rsidR="00D76BEE" w:rsidRDefault="00D76BEE" w:rsidP="00E71DE8"/>
    <w:p w14:paraId="0A0F3E90" w14:textId="77777777" w:rsidR="00D76BEE" w:rsidRDefault="00D76BEE" w:rsidP="00E71DE8"/>
    <w:p w14:paraId="05DFC04E" w14:textId="77777777" w:rsidR="00D76BEE" w:rsidRDefault="00D76BEE" w:rsidP="00E71DE8"/>
    <w:p w14:paraId="73E12755" w14:textId="77777777" w:rsidR="00D76BEE" w:rsidRDefault="00D76BEE" w:rsidP="00E71DE8"/>
    <w:p w14:paraId="1FAECE29" w14:textId="77777777" w:rsidR="00D76BEE" w:rsidRDefault="00D76BEE" w:rsidP="00D76BEE">
      <w:r>
        <w:rPr>
          <w:b/>
        </w:rPr>
        <w:lastRenderedPageBreak/>
        <w:t xml:space="preserve">Date: </w:t>
      </w:r>
      <w:r>
        <w:rPr>
          <w:i/>
        </w:rPr>
        <w:t>26</w:t>
      </w:r>
      <w:r w:rsidRPr="00E71DE8">
        <w:rPr>
          <w:i/>
        </w:rPr>
        <w:t xml:space="preserve"> October</w:t>
      </w:r>
      <w:r>
        <w:t xml:space="preserve"> </w:t>
      </w:r>
    </w:p>
    <w:p w14:paraId="1027AC20" w14:textId="77777777" w:rsidR="00D76BEE" w:rsidRDefault="00D76BEE" w:rsidP="00D76BEE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5D030810" w14:textId="77777777" w:rsidR="00D76BEE" w:rsidRDefault="00D76BEE" w:rsidP="00D76BEE">
      <w:pPr>
        <w:rPr>
          <w:b/>
        </w:rPr>
      </w:pPr>
    </w:p>
    <w:p w14:paraId="58592FBE" w14:textId="77777777" w:rsidR="00D76BEE" w:rsidRDefault="00D76BEE" w:rsidP="00D76BEE">
      <w:r>
        <w:rPr>
          <w:b/>
        </w:rPr>
        <w:t>What’s Been Done since the Previous Meeting:</w:t>
      </w:r>
      <w:r>
        <w:t xml:space="preserve"> </w:t>
      </w:r>
    </w:p>
    <w:p w14:paraId="7089755F" w14:textId="77777777" w:rsidR="00D76BEE" w:rsidRDefault="00D76BEE" w:rsidP="00D76BEE">
      <w:pPr>
        <w:ind w:left="720"/>
      </w:pPr>
      <w:r>
        <w:rPr>
          <w:b/>
        </w:rPr>
        <w:t>&lt;Dennis&gt;:</w:t>
      </w:r>
      <w:r>
        <w:t xml:space="preserve"> Set up GitHub </w:t>
      </w:r>
    </w:p>
    <w:p w14:paraId="6468A62F" w14:textId="77777777" w:rsidR="00D76BEE" w:rsidRDefault="00D76BEE" w:rsidP="00D76BEE">
      <w:pPr>
        <w:ind w:left="720"/>
      </w:pPr>
      <w:r>
        <w:rPr>
          <w:b/>
        </w:rPr>
        <w:t>&lt;Brandon&gt;:</w:t>
      </w:r>
      <w:r>
        <w:t xml:space="preserve"> Set up GitHub</w:t>
      </w:r>
    </w:p>
    <w:p w14:paraId="1DBC4FD7" w14:textId="77777777" w:rsidR="00D76BEE" w:rsidRDefault="00D76BEE" w:rsidP="00D76BEE">
      <w:pPr>
        <w:ind w:left="720"/>
        <w:rPr>
          <w:b/>
        </w:rPr>
      </w:pPr>
    </w:p>
    <w:p w14:paraId="5C4F9AC2" w14:textId="77777777" w:rsidR="00D76BEE" w:rsidRDefault="00D76BEE" w:rsidP="00D76BEE">
      <w:r>
        <w:rPr>
          <w:b/>
        </w:rPr>
        <w:t>What’s Being Done:</w:t>
      </w:r>
      <w:r>
        <w:t xml:space="preserve"> </w:t>
      </w:r>
    </w:p>
    <w:p w14:paraId="74F0F265" w14:textId="77777777" w:rsidR="00D76BEE" w:rsidRDefault="00D76BEE" w:rsidP="00D76BEE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 xml:space="preserve">Added GitHub repository </w:t>
      </w:r>
    </w:p>
    <w:p w14:paraId="5A8FF870" w14:textId="77777777" w:rsidR="00D76BEE" w:rsidRPr="00E71DE8" w:rsidRDefault="00D76BEE" w:rsidP="00D76BEE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Planned tasks to do alone</w:t>
      </w:r>
    </w:p>
    <w:p w14:paraId="603AC251" w14:textId="77777777" w:rsidR="00D76BEE" w:rsidRDefault="00D76BEE" w:rsidP="00D76BEE">
      <w:pPr>
        <w:ind w:left="720"/>
        <w:rPr>
          <w:b/>
        </w:rPr>
      </w:pPr>
    </w:p>
    <w:p w14:paraId="493D9144" w14:textId="2DBF10A8" w:rsidR="00D76BEE" w:rsidRDefault="00D76BEE" w:rsidP="00D76BEE">
      <w:r>
        <w:rPr>
          <w:b/>
        </w:rPr>
        <w:t>Further Discussion:</w:t>
      </w:r>
      <w:r w:rsidR="004600A5">
        <w:rPr>
          <w:b/>
        </w:rPr>
        <w:t xml:space="preserve"> </w:t>
      </w:r>
    </w:p>
    <w:p w14:paraId="59FAB07F" w14:textId="77777777" w:rsidR="00D76BEE" w:rsidRDefault="00D76BEE" w:rsidP="00E71DE8"/>
    <w:p w14:paraId="3F0A664A" w14:textId="77777777" w:rsidR="00E71DE8" w:rsidRDefault="00E71DE8"/>
    <w:p w14:paraId="2814BB3C" w14:textId="77777777" w:rsidR="005270D6" w:rsidRDefault="005270D6"/>
    <w:p w14:paraId="42C9451A" w14:textId="2B780AF6" w:rsidR="005270D6" w:rsidRDefault="005270D6" w:rsidP="005270D6">
      <w:r>
        <w:rPr>
          <w:b/>
        </w:rPr>
        <w:t xml:space="preserve">Date: </w:t>
      </w:r>
      <w:r>
        <w:rPr>
          <w:i/>
        </w:rPr>
        <w:t>9 Novembe</w:t>
      </w:r>
      <w:r w:rsidRPr="00E71DE8">
        <w:rPr>
          <w:i/>
        </w:rPr>
        <w:t>r</w:t>
      </w:r>
      <w:r>
        <w:t xml:space="preserve"> </w:t>
      </w:r>
    </w:p>
    <w:p w14:paraId="3E6CC532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DD5E554" w14:textId="77777777" w:rsidR="005270D6" w:rsidRDefault="005270D6" w:rsidP="005270D6">
      <w:pPr>
        <w:rPr>
          <w:b/>
        </w:rPr>
      </w:pPr>
    </w:p>
    <w:p w14:paraId="41CBC35F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4112F717" w14:textId="0F38F731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Repository up and running </w:t>
      </w:r>
    </w:p>
    <w:p w14:paraId="0F9E168F" w14:textId="176FC7A1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Tasks completed</w:t>
      </w:r>
    </w:p>
    <w:p w14:paraId="3ED42053" w14:textId="77777777" w:rsidR="005270D6" w:rsidRDefault="005270D6" w:rsidP="005270D6">
      <w:pPr>
        <w:ind w:left="720"/>
        <w:rPr>
          <w:b/>
        </w:rPr>
      </w:pPr>
    </w:p>
    <w:p w14:paraId="6AE8E8B7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0434A926" w14:textId="1A2636A4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 xml:space="preserve">Added popup class </w:t>
      </w:r>
    </w:p>
    <w:p w14:paraId="7349C33C" w14:textId="07E55D0E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 xml:space="preserve">Main web page up and running </w:t>
      </w:r>
    </w:p>
    <w:p w14:paraId="6FD3C9FB" w14:textId="77777777" w:rsidR="005270D6" w:rsidRDefault="005270D6" w:rsidP="005270D6">
      <w:pPr>
        <w:ind w:left="720"/>
        <w:rPr>
          <w:b/>
        </w:rPr>
      </w:pPr>
    </w:p>
    <w:p w14:paraId="2AF8A5AF" w14:textId="052F97F7" w:rsidR="005270D6" w:rsidRDefault="005270D6" w:rsidP="005270D6">
      <w:r>
        <w:rPr>
          <w:b/>
        </w:rPr>
        <w:t xml:space="preserve">Further Discussion: </w:t>
      </w:r>
    </w:p>
    <w:p w14:paraId="0D02F642" w14:textId="77777777" w:rsidR="00E71DE8" w:rsidRDefault="00E71DE8"/>
    <w:p w14:paraId="0DE582D9" w14:textId="77777777" w:rsidR="005270D6" w:rsidRDefault="005270D6"/>
    <w:p w14:paraId="3E5FAE82" w14:textId="77777777" w:rsidR="005270D6" w:rsidRDefault="005270D6" w:rsidP="005270D6">
      <w:pPr>
        <w:rPr>
          <w:b/>
        </w:rPr>
      </w:pPr>
    </w:p>
    <w:p w14:paraId="0C2DADE8" w14:textId="70411DE9" w:rsidR="005270D6" w:rsidRDefault="005270D6" w:rsidP="005270D6">
      <w:r>
        <w:rPr>
          <w:b/>
        </w:rPr>
        <w:t xml:space="preserve">Date: </w:t>
      </w:r>
      <w:r>
        <w:rPr>
          <w:i/>
        </w:rPr>
        <w:t>16 November</w:t>
      </w:r>
      <w:r>
        <w:t xml:space="preserve"> </w:t>
      </w:r>
    </w:p>
    <w:p w14:paraId="4F754511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0E78852" w14:textId="77777777" w:rsidR="005270D6" w:rsidRDefault="005270D6" w:rsidP="005270D6">
      <w:pPr>
        <w:rPr>
          <w:b/>
        </w:rPr>
      </w:pPr>
    </w:p>
    <w:p w14:paraId="2D65A841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2FF47FC2" w14:textId="6F4E6644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 Popup class done</w:t>
      </w:r>
    </w:p>
    <w:p w14:paraId="51D60D84" w14:textId="645B420C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Resolved styling issues with front end webpage</w:t>
      </w:r>
    </w:p>
    <w:p w14:paraId="1BD16B34" w14:textId="77777777" w:rsidR="005270D6" w:rsidRDefault="005270D6" w:rsidP="005270D6">
      <w:pPr>
        <w:ind w:left="720"/>
        <w:rPr>
          <w:b/>
        </w:rPr>
      </w:pPr>
    </w:p>
    <w:p w14:paraId="4C0A7318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47EE4B51" w14:textId="09960639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Added scrollbar function</w:t>
      </w:r>
    </w:p>
    <w:p w14:paraId="1BCC35F9" w14:textId="5CFE6FD2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Fixing scrollbar issues</w:t>
      </w:r>
    </w:p>
    <w:p w14:paraId="043F593E" w14:textId="77777777" w:rsidR="005270D6" w:rsidRDefault="005270D6" w:rsidP="005270D6">
      <w:pPr>
        <w:ind w:left="720"/>
        <w:rPr>
          <w:b/>
        </w:rPr>
      </w:pPr>
    </w:p>
    <w:p w14:paraId="0D4F5374" w14:textId="77777777" w:rsidR="005270D6" w:rsidRDefault="005270D6" w:rsidP="005270D6">
      <w:r>
        <w:rPr>
          <w:b/>
        </w:rPr>
        <w:t>Further Discussion:</w:t>
      </w:r>
    </w:p>
    <w:p w14:paraId="38D98770" w14:textId="77777777" w:rsidR="005270D6" w:rsidRDefault="005270D6"/>
    <w:p w14:paraId="77B69687" w14:textId="77777777" w:rsidR="005270D6" w:rsidRDefault="005270D6"/>
    <w:p w14:paraId="32B9A910" w14:textId="77777777" w:rsidR="005270D6" w:rsidRDefault="005270D6"/>
    <w:p w14:paraId="17979392" w14:textId="77777777" w:rsidR="005270D6" w:rsidRDefault="005270D6"/>
    <w:p w14:paraId="2D0509D4" w14:textId="77777777" w:rsidR="005270D6" w:rsidRDefault="005270D6"/>
    <w:p w14:paraId="3556CFED" w14:textId="77777777" w:rsidR="005270D6" w:rsidRDefault="005270D6"/>
    <w:p w14:paraId="0F811BE9" w14:textId="243190FE" w:rsidR="005270D6" w:rsidRDefault="005270D6" w:rsidP="005270D6">
      <w:r>
        <w:rPr>
          <w:b/>
        </w:rPr>
        <w:lastRenderedPageBreak/>
        <w:t xml:space="preserve">Date: </w:t>
      </w:r>
      <w:r>
        <w:rPr>
          <w:i/>
        </w:rPr>
        <w:t>27 November</w:t>
      </w:r>
    </w:p>
    <w:p w14:paraId="671870F1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2FB1A957" w14:textId="77777777" w:rsidR="005270D6" w:rsidRDefault="005270D6" w:rsidP="005270D6">
      <w:pPr>
        <w:rPr>
          <w:b/>
        </w:rPr>
      </w:pPr>
    </w:p>
    <w:p w14:paraId="4DBA35A3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7BA88F8B" w14:textId="2452F175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Finished framework of available functionalities in dropdown list </w:t>
      </w:r>
    </w:p>
    <w:p w14:paraId="0C97C5D4" w14:textId="0318AA0E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Added scrollbar and slider for code</w:t>
      </w:r>
    </w:p>
    <w:p w14:paraId="358D1315" w14:textId="77777777" w:rsidR="005270D6" w:rsidRDefault="005270D6" w:rsidP="005270D6">
      <w:pPr>
        <w:ind w:left="720"/>
        <w:rPr>
          <w:b/>
        </w:rPr>
      </w:pPr>
    </w:p>
    <w:p w14:paraId="0021E7E5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2FC9F8CF" w14:textId="1DB24495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Popup class removed</w:t>
      </w:r>
    </w:p>
    <w:p w14:paraId="725AF504" w14:textId="53E7B169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 xml:space="preserve">Added changes to front end webpage </w:t>
      </w:r>
    </w:p>
    <w:p w14:paraId="26767E2F" w14:textId="77777777" w:rsidR="005270D6" w:rsidRDefault="005270D6" w:rsidP="005270D6">
      <w:pPr>
        <w:ind w:left="720"/>
        <w:rPr>
          <w:b/>
        </w:rPr>
      </w:pPr>
    </w:p>
    <w:p w14:paraId="2AD3A1EC" w14:textId="77777777" w:rsidR="005270D6" w:rsidRDefault="005270D6" w:rsidP="005270D6">
      <w:r>
        <w:rPr>
          <w:b/>
        </w:rPr>
        <w:t>Further Discussion:</w:t>
      </w:r>
    </w:p>
    <w:p w14:paraId="5E737CA1" w14:textId="77777777" w:rsidR="005270D6" w:rsidRDefault="005270D6"/>
    <w:p w14:paraId="79F5673D" w14:textId="77777777" w:rsidR="005270D6" w:rsidRDefault="005270D6" w:rsidP="005270D6">
      <w:pPr>
        <w:rPr>
          <w:b/>
        </w:rPr>
      </w:pPr>
    </w:p>
    <w:p w14:paraId="5686925C" w14:textId="77777777" w:rsidR="005270D6" w:rsidRDefault="005270D6" w:rsidP="005270D6">
      <w:pPr>
        <w:rPr>
          <w:b/>
        </w:rPr>
      </w:pPr>
    </w:p>
    <w:p w14:paraId="30832CA2" w14:textId="667E7591" w:rsidR="005270D6" w:rsidRDefault="005270D6" w:rsidP="005270D6">
      <w:r>
        <w:rPr>
          <w:b/>
        </w:rPr>
        <w:t xml:space="preserve">Date: </w:t>
      </w:r>
      <w:r>
        <w:rPr>
          <w:i/>
        </w:rPr>
        <w:t>11 December</w:t>
      </w:r>
      <w:r>
        <w:t xml:space="preserve"> </w:t>
      </w:r>
    </w:p>
    <w:p w14:paraId="335416B3" w14:textId="77777777" w:rsidR="005270D6" w:rsidRDefault="005270D6" w:rsidP="005270D6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3BF78E52" w14:textId="77777777" w:rsidR="005270D6" w:rsidRDefault="005270D6" w:rsidP="005270D6">
      <w:pPr>
        <w:rPr>
          <w:b/>
        </w:rPr>
      </w:pPr>
    </w:p>
    <w:p w14:paraId="231BA998" w14:textId="77777777" w:rsidR="005270D6" w:rsidRDefault="005270D6" w:rsidP="005270D6">
      <w:r>
        <w:rPr>
          <w:b/>
        </w:rPr>
        <w:t>What’s Been Done since the Previous Meeting:</w:t>
      </w:r>
      <w:r>
        <w:t xml:space="preserve"> </w:t>
      </w:r>
    </w:p>
    <w:p w14:paraId="774602D5" w14:textId="701A55A5" w:rsidR="005270D6" w:rsidRDefault="005270D6" w:rsidP="005270D6">
      <w:pPr>
        <w:ind w:left="720"/>
      </w:pPr>
      <w:r>
        <w:rPr>
          <w:b/>
        </w:rPr>
        <w:t>&lt;Dennis&gt;:</w:t>
      </w:r>
      <w:r>
        <w:t xml:space="preserve"> </w:t>
      </w:r>
      <w:r w:rsidR="00550182">
        <w:t xml:space="preserve">Framework added for </w:t>
      </w:r>
      <w:proofErr w:type="spellStart"/>
      <w:r w:rsidR="00550182">
        <w:t>codfile</w:t>
      </w:r>
      <w:proofErr w:type="spellEnd"/>
      <w:r>
        <w:t xml:space="preserve"> </w:t>
      </w:r>
    </w:p>
    <w:p w14:paraId="53E7A4AE" w14:textId="6741E43D" w:rsidR="005270D6" w:rsidRDefault="005270D6" w:rsidP="005270D6">
      <w:pPr>
        <w:ind w:left="720"/>
      </w:pPr>
      <w:r>
        <w:rPr>
          <w:b/>
        </w:rPr>
        <w:t>&lt;Brandon&gt;:</w:t>
      </w:r>
      <w:r>
        <w:t xml:space="preserve"> </w:t>
      </w:r>
      <w:r w:rsidR="00550182">
        <w:t>Scrollbar has been added to allow up/down access</w:t>
      </w:r>
    </w:p>
    <w:p w14:paraId="78A5986D" w14:textId="77777777" w:rsidR="005270D6" w:rsidRDefault="005270D6" w:rsidP="005270D6">
      <w:pPr>
        <w:ind w:left="720"/>
        <w:rPr>
          <w:b/>
        </w:rPr>
      </w:pPr>
    </w:p>
    <w:p w14:paraId="03D5790D" w14:textId="77777777" w:rsidR="005270D6" w:rsidRDefault="005270D6" w:rsidP="005270D6">
      <w:r>
        <w:rPr>
          <w:b/>
        </w:rPr>
        <w:t>What’s Being Done:</w:t>
      </w:r>
      <w:r>
        <w:t xml:space="preserve"> </w:t>
      </w:r>
    </w:p>
    <w:p w14:paraId="2F91871E" w14:textId="0CE27F04" w:rsidR="005270D6" w:rsidRDefault="005270D6" w:rsidP="005270D6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550182">
        <w:t xml:space="preserve">Code opening in </w:t>
      </w:r>
      <w:proofErr w:type="spellStart"/>
      <w:r w:rsidR="00550182">
        <w:t>Erlang</w:t>
      </w:r>
      <w:proofErr w:type="spellEnd"/>
      <w:r w:rsidR="00550182">
        <w:t xml:space="preserve"> </w:t>
      </w:r>
    </w:p>
    <w:p w14:paraId="7CF967DB" w14:textId="647522C7" w:rsidR="005270D6" w:rsidRPr="00E71DE8" w:rsidRDefault="005270D6" w:rsidP="005270D6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 w:rsidR="00550182">
        <w:t>Making sure webpage is up to scratch</w:t>
      </w:r>
    </w:p>
    <w:p w14:paraId="07123439" w14:textId="77777777" w:rsidR="005270D6" w:rsidRDefault="005270D6" w:rsidP="005270D6">
      <w:pPr>
        <w:ind w:left="720"/>
        <w:rPr>
          <w:b/>
        </w:rPr>
      </w:pPr>
    </w:p>
    <w:p w14:paraId="606A2554" w14:textId="77777777" w:rsidR="005270D6" w:rsidRDefault="005270D6" w:rsidP="005270D6">
      <w:r>
        <w:rPr>
          <w:b/>
        </w:rPr>
        <w:t>Further Discussion:</w:t>
      </w:r>
    </w:p>
    <w:p w14:paraId="7A8DE47B" w14:textId="1AA5FAFE" w:rsidR="005270D6" w:rsidRDefault="005270D6"/>
    <w:p w14:paraId="6C9AB1EB" w14:textId="05A887CD" w:rsidR="00550182" w:rsidRDefault="00550182"/>
    <w:p w14:paraId="7F8BB454" w14:textId="77777777" w:rsidR="00550182" w:rsidRDefault="00550182" w:rsidP="00550182">
      <w:pPr>
        <w:rPr>
          <w:b/>
        </w:rPr>
      </w:pPr>
    </w:p>
    <w:p w14:paraId="2D91F6F9" w14:textId="77777777" w:rsidR="00550182" w:rsidRDefault="00550182" w:rsidP="00550182">
      <w:pPr>
        <w:rPr>
          <w:b/>
        </w:rPr>
      </w:pPr>
    </w:p>
    <w:p w14:paraId="53BC7D0E" w14:textId="0785A210" w:rsidR="00550182" w:rsidRDefault="00550182" w:rsidP="00550182">
      <w:r>
        <w:rPr>
          <w:b/>
        </w:rPr>
        <w:t xml:space="preserve">Date: </w:t>
      </w:r>
      <w:r>
        <w:rPr>
          <w:i/>
        </w:rPr>
        <w:t>25</w:t>
      </w:r>
      <w:r w:rsidRPr="00550182">
        <w:rPr>
          <w:i/>
          <w:vertAlign w:val="superscript"/>
        </w:rPr>
        <w:t>th</w:t>
      </w:r>
      <w:r>
        <w:rPr>
          <w:i/>
        </w:rPr>
        <w:t xml:space="preserve"> January </w:t>
      </w:r>
      <w:r>
        <w:t xml:space="preserve"> </w:t>
      </w:r>
    </w:p>
    <w:p w14:paraId="011670AF" w14:textId="77777777" w:rsidR="00550182" w:rsidRDefault="00550182" w:rsidP="00550182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54EDA0F2" w14:textId="77777777" w:rsidR="00550182" w:rsidRDefault="00550182" w:rsidP="00550182">
      <w:pPr>
        <w:rPr>
          <w:b/>
        </w:rPr>
      </w:pPr>
    </w:p>
    <w:p w14:paraId="3B4446AC" w14:textId="77777777" w:rsidR="00550182" w:rsidRDefault="00550182" w:rsidP="00550182">
      <w:r>
        <w:rPr>
          <w:b/>
        </w:rPr>
        <w:t>What’s Been Done since the Previous Meeting:</w:t>
      </w:r>
      <w:r>
        <w:t xml:space="preserve"> </w:t>
      </w:r>
    </w:p>
    <w:p w14:paraId="455802DC" w14:textId="69CC3A95" w:rsidR="00550182" w:rsidRDefault="00550182" w:rsidP="00550182">
      <w:pPr>
        <w:ind w:left="720"/>
      </w:pPr>
      <w:r>
        <w:rPr>
          <w:b/>
        </w:rPr>
        <w:t>&lt;Dennis&gt;:</w:t>
      </w:r>
      <w:r>
        <w:t xml:space="preserve"> </w:t>
      </w:r>
      <w:r>
        <w:t xml:space="preserve">Code now opens </w:t>
      </w:r>
      <w:proofErr w:type="spellStart"/>
      <w:r>
        <w:t>Erlang</w:t>
      </w:r>
      <w:proofErr w:type="spellEnd"/>
      <w:r>
        <w:t xml:space="preserve"> </w:t>
      </w:r>
    </w:p>
    <w:p w14:paraId="5C728B9C" w14:textId="56898314" w:rsidR="00550182" w:rsidRDefault="00550182" w:rsidP="00550182">
      <w:pPr>
        <w:ind w:left="720"/>
      </w:pPr>
      <w:r>
        <w:rPr>
          <w:b/>
        </w:rPr>
        <w:t>&lt;Brandon&gt;:</w:t>
      </w:r>
      <w:r>
        <w:t xml:space="preserve"> </w:t>
      </w:r>
      <w:r>
        <w:t>Webpage up to scratch</w:t>
      </w:r>
    </w:p>
    <w:p w14:paraId="3162C9C6" w14:textId="77777777" w:rsidR="00550182" w:rsidRDefault="00550182" w:rsidP="00550182">
      <w:pPr>
        <w:ind w:left="720"/>
        <w:rPr>
          <w:b/>
        </w:rPr>
      </w:pPr>
    </w:p>
    <w:p w14:paraId="35E36C33" w14:textId="77777777" w:rsidR="00550182" w:rsidRDefault="00550182" w:rsidP="00550182">
      <w:r>
        <w:rPr>
          <w:b/>
        </w:rPr>
        <w:t>What’s Being Done:</w:t>
      </w:r>
      <w:r>
        <w:t xml:space="preserve"> </w:t>
      </w:r>
    </w:p>
    <w:p w14:paraId="70BAAE00" w14:textId="5162399A" w:rsidR="00550182" w:rsidRDefault="00550182" w:rsidP="00550182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 xml:space="preserve">Attempt at adding </w:t>
      </w:r>
      <w:proofErr w:type="spellStart"/>
      <w:r>
        <w:t>Erlang</w:t>
      </w:r>
      <w:proofErr w:type="spellEnd"/>
      <w:r>
        <w:t xml:space="preserve"> daemon  </w:t>
      </w:r>
      <w:r>
        <w:t xml:space="preserve"> </w:t>
      </w:r>
    </w:p>
    <w:p w14:paraId="44B22F29" w14:textId="2B7D9B01" w:rsidR="00550182" w:rsidRPr="00E71DE8" w:rsidRDefault="00550182" w:rsidP="00550182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 xml:space="preserve">Starting Abstract for project </w:t>
      </w:r>
    </w:p>
    <w:p w14:paraId="02C806CC" w14:textId="77777777" w:rsidR="00550182" w:rsidRDefault="00550182" w:rsidP="00550182">
      <w:pPr>
        <w:ind w:left="720"/>
        <w:rPr>
          <w:b/>
        </w:rPr>
      </w:pPr>
    </w:p>
    <w:p w14:paraId="4EB97DDA" w14:textId="77777777" w:rsidR="00550182" w:rsidRDefault="00550182" w:rsidP="00550182">
      <w:r>
        <w:rPr>
          <w:b/>
        </w:rPr>
        <w:t>Further Discussion:</w:t>
      </w:r>
    </w:p>
    <w:p w14:paraId="2D6E67AA" w14:textId="28B95FFE" w:rsidR="00550182" w:rsidRDefault="00550182"/>
    <w:p w14:paraId="6AA44B64" w14:textId="3BED3D67" w:rsidR="00550182" w:rsidRDefault="00550182"/>
    <w:p w14:paraId="17597ED9" w14:textId="5F6409EC" w:rsidR="00550182" w:rsidRDefault="00550182"/>
    <w:p w14:paraId="1BDD7A54" w14:textId="1AAAA8F5" w:rsidR="00550182" w:rsidRDefault="00550182"/>
    <w:p w14:paraId="20207A93" w14:textId="190B1C64" w:rsidR="00550182" w:rsidRDefault="00550182"/>
    <w:p w14:paraId="53D265E6" w14:textId="2EF7DDB7" w:rsidR="00550182" w:rsidRDefault="00550182" w:rsidP="00550182">
      <w:r>
        <w:rPr>
          <w:b/>
        </w:rPr>
        <w:lastRenderedPageBreak/>
        <w:t xml:space="preserve">Date: </w:t>
      </w:r>
      <w:r>
        <w:rPr>
          <w:i/>
        </w:rPr>
        <w:t>5</w:t>
      </w:r>
      <w:r w:rsidRPr="00550182">
        <w:rPr>
          <w:i/>
          <w:vertAlign w:val="superscript"/>
        </w:rPr>
        <w:t>th</w:t>
      </w:r>
      <w:r>
        <w:rPr>
          <w:i/>
        </w:rPr>
        <w:t xml:space="preserve"> February </w:t>
      </w:r>
      <w:r>
        <w:rPr>
          <w:i/>
        </w:rPr>
        <w:t xml:space="preserve"> </w:t>
      </w:r>
      <w:r>
        <w:t xml:space="preserve"> </w:t>
      </w:r>
    </w:p>
    <w:p w14:paraId="499C1DF8" w14:textId="77777777" w:rsidR="00550182" w:rsidRDefault="00550182" w:rsidP="00550182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05367EC6" w14:textId="77777777" w:rsidR="00550182" w:rsidRDefault="00550182" w:rsidP="00550182">
      <w:pPr>
        <w:rPr>
          <w:b/>
        </w:rPr>
      </w:pPr>
    </w:p>
    <w:p w14:paraId="16AA36F1" w14:textId="77777777" w:rsidR="00550182" w:rsidRDefault="00550182" w:rsidP="00550182">
      <w:r>
        <w:rPr>
          <w:b/>
        </w:rPr>
        <w:t>What’s Been Done since the Previous Meeting:</w:t>
      </w:r>
      <w:r>
        <w:t xml:space="preserve"> </w:t>
      </w:r>
    </w:p>
    <w:p w14:paraId="1B0A7A32" w14:textId="3DED1A17" w:rsidR="00550182" w:rsidRDefault="00550182" w:rsidP="00550182">
      <w:pPr>
        <w:ind w:left="720"/>
      </w:pPr>
      <w:r>
        <w:rPr>
          <w:b/>
        </w:rPr>
        <w:t>&lt;Dennis&gt;:</w:t>
      </w:r>
      <w:r>
        <w:t xml:space="preserve"> </w:t>
      </w:r>
      <w:r>
        <w:t xml:space="preserve">Working on </w:t>
      </w:r>
      <w:proofErr w:type="spellStart"/>
      <w:r>
        <w:t>Erlang</w:t>
      </w:r>
      <w:proofErr w:type="spellEnd"/>
      <w:r>
        <w:t xml:space="preserve"> daemon</w:t>
      </w:r>
    </w:p>
    <w:p w14:paraId="7BFE7DF1" w14:textId="7954F1B6" w:rsidR="00550182" w:rsidRDefault="00550182" w:rsidP="00550182">
      <w:pPr>
        <w:ind w:left="720"/>
      </w:pPr>
      <w:r>
        <w:rPr>
          <w:b/>
        </w:rPr>
        <w:t>&lt;Brandon&gt;:</w:t>
      </w:r>
      <w:r>
        <w:t xml:space="preserve"> </w:t>
      </w:r>
      <w:r>
        <w:t xml:space="preserve">Abstract started </w:t>
      </w:r>
    </w:p>
    <w:p w14:paraId="6D328614" w14:textId="77777777" w:rsidR="00550182" w:rsidRDefault="00550182" w:rsidP="00550182">
      <w:pPr>
        <w:ind w:left="720"/>
        <w:rPr>
          <w:b/>
        </w:rPr>
      </w:pPr>
    </w:p>
    <w:p w14:paraId="464E8D19" w14:textId="77777777" w:rsidR="00550182" w:rsidRDefault="00550182" w:rsidP="00550182">
      <w:r>
        <w:rPr>
          <w:b/>
        </w:rPr>
        <w:t>What’s Being Done:</w:t>
      </w:r>
      <w:r>
        <w:t xml:space="preserve"> </w:t>
      </w:r>
    </w:p>
    <w:p w14:paraId="4E87DE35" w14:textId="1CE16F75" w:rsidR="00550182" w:rsidRDefault="00550182" w:rsidP="00550182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Having a look at Abstract</w:t>
      </w:r>
      <w:r>
        <w:t xml:space="preserve"> </w:t>
      </w:r>
    </w:p>
    <w:p w14:paraId="4D648732" w14:textId="65456BD0" w:rsidR="00550182" w:rsidRPr="00E71DE8" w:rsidRDefault="00550182" w:rsidP="00550182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proofErr w:type="spellStart"/>
      <w:r>
        <w:t>Contiuation</w:t>
      </w:r>
      <w:proofErr w:type="spellEnd"/>
      <w:r>
        <w:t xml:space="preserve"> of Abstract</w:t>
      </w:r>
    </w:p>
    <w:p w14:paraId="24A3713E" w14:textId="77777777" w:rsidR="00550182" w:rsidRDefault="00550182" w:rsidP="00550182">
      <w:pPr>
        <w:ind w:left="720"/>
        <w:rPr>
          <w:b/>
        </w:rPr>
      </w:pPr>
    </w:p>
    <w:p w14:paraId="2D3C1677" w14:textId="77777777" w:rsidR="00550182" w:rsidRDefault="00550182" w:rsidP="00550182">
      <w:r>
        <w:rPr>
          <w:b/>
        </w:rPr>
        <w:t>Further Discussion:</w:t>
      </w:r>
    </w:p>
    <w:p w14:paraId="5A4CEAA3" w14:textId="3345EA9F" w:rsidR="00550182" w:rsidRDefault="00550182"/>
    <w:p w14:paraId="1C46AA5C" w14:textId="5E0241AB" w:rsidR="00550182" w:rsidRDefault="00550182"/>
    <w:p w14:paraId="179E2A72" w14:textId="29CF0B6A" w:rsidR="00550182" w:rsidRDefault="00550182"/>
    <w:p w14:paraId="1C775320" w14:textId="18150EA6" w:rsidR="00550182" w:rsidRDefault="00550182" w:rsidP="00550182">
      <w:r>
        <w:rPr>
          <w:b/>
        </w:rPr>
        <w:t xml:space="preserve">Date: </w:t>
      </w:r>
      <w:r>
        <w:rPr>
          <w:i/>
        </w:rPr>
        <w:t>22</w:t>
      </w:r>
      <w:r w:rsidRPr="00550182">
        <w:rPr>
          <w:i/>
          <w:vertAlign w:val="superscript"/>
        </w:rPr>
        <w:t>nd</w:t>
      </w:r>
      <w:r>
        <w:rPr>
          <w:i/>
        </w:rPr>
        <w:t xml:space="preserve"> February</w:t>
      </w:r>
      <w:r>
        <w:rPr>
          <w:i/>
        </w:rPr>
        <w:t xml:space="preserve"> </w:t>
      </w:r>
      <w:r>
        <w:t xml:space="preserve"> </w:t>
      </w:r>
    </w:p>
    <w:p w14:paraId="28BCC379" w14:textId="77777777" w:rsidR="00550182" w:rsidRDefault="00550182" w:rsidP="00550182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CA3D26B" w14:textId="77777777" w:rsidR="00550182" w:rsidRDefault="00550182" w:rsidP="00550182">
      <w:pPr>
        <w:rPr>
          <w:b/>
        </w:rPr>
      </w:pPr>
    </w:p>
    <w:p w14:paraId="63CC4E6D" w14:textId="77777777" w:rsidR="00550182" w:rsidRDefault="00550182" w:rsidP="00550182">
      <w:r>
        <w:rPr>
          <w:b/>
        </w:rPr>
        <w:t>What’s Been Done since the Previous Meeting:</w:t>
      </w:r>
      <w:r>
        <w:t xml:space="preserve"> </w:t>
      </w:r>
    </w:p>
    <w:p w14:paraId="2FE999AB" w14:textId="4A1182B6" w:rsidR="00550182" w:rsidRDefault="00550182" w:rsidP="00550182">
      <w:pPr>
        <w:ind w:left="720"/>
      </w:pPr>
      <w:r>
        <w:rPr>
          <w:b/>
        </w:rPr>
        <w:t>&lt;Dennis&gt;:</w:t>
      </w:r>
      <w:r>
        <w:t xml:space="preserve"> </w:t>
      </w:r>
      <w:r>
        <w:t>Had a look at Abstract</w:t>
      </w:r>
    </w:p>
    <w:p w14:paraId="2FB90871" w14:textId="5BDCFF28" w:rsidR="00550182" w:rsidRDefault="00550182" w:rsidP="00550182">
      <w:pPr>
        <w:ind w:left="720"/>
      </w:pPr>
      <w:r>
        <w:rPr>
          <w:b/>
        </w:rPr>
        <w:t>&lt;Brandon&gt;:</w:t>
      </w:r>
      <w:r>
        <w:t xml:space="preserve"> </w:t>
      </w:r>
      <w:r>
        <w:t xml:space="preserve">Abstract continued </w:t>
      </w:r>
    </w:p>
    <w:p w14:paraId="6885B04A" w14:textId="77777777" w:rsidR="00550182" w:rsidRDefault="00550182" w:rsidP="00550182">
      <w:pPr>
        <w:ind w:left="720"/>
        <w:rPr>
          <w:b/>
        </w:rPr>
      </w:pPr>
    </w:p>
    <w:p w14:paraId="6BC8ED88" w14:textId="77777777" w:rsidR="00550182" w:rsidRDefault="00550182" w:rsidP="00550182">
      <w:r>
        <w:rPr>
          <w:b/>
        </w:rPr>
        <w:t>What’s Being Done:</w:t>
      </w:r>
      <w:r>
        <w:t xml:space="preserve"> </w:t>
      </w:r>
    </w:p>
    <w:p w14:paraId="164D74C4" w14:textId="3F2BC2A0" w:rsidR="00550182" w:rsidRDefault="00550182" w:rsidP="00550182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 w:rsidR="00720738">
        <w:t>Working on code</w:t>
      </w:r>
    </w:p>
    <w:p w14:paraId="31BD1DF1" w14:textId="15F10466" w:rsidR="00720738" w:rsidRPr="00E71DE8" w:rsidRDefault="00550182" w:rsidP="0072073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 w:rsidR="00720738">
        <w:t>Abstract continuation</w:t>
      </w:r>
    </w:p>
    <w:p w14:paraId="792199C1" w14:textId="77777777" w:rsidR="00550182" w:rsidRDefault="00550182" w:rsidP="00550182">
      <w:pPr>
        <w:ind w:left="720"/>
        <w:rPr>
          <w:b/>
        </w:rPr>
      </w:pPr>
    </w:p>
    <w:p w14:paraId="19147AB9" w14:textId="77777777" w:rsidR="00550182" w:rsidRDefault="00550182" w:rsidP="00550182">
      <w:r>
        <w:rPr>
          <w:b/>
        </w:rPr>
        <w:t>Further Discussion:</w:t>
      </w:r>
    </w:p>
    <w:p w14:paraId="06F5BD99" w14:textId="5A427B78" w:rsidR="00550182" w:rsidRDefault="00550182"/>
    <w:p w14:paraId="43879032" w14:textId="42B3B3B1" w:rsidR="00720738" w:rsidRDefault="00720738"/>
    <w:p w14:paraId="03016BDD" w14:textId="6893B99A" w:rsidR="00720738" w:rsidRDefault="00720738"/>
    <w:p w14:paraId="003C3316" w14:textId="229A9B69" w:rsidR="00720738" w:rsidRDefault="00720738" w:rsidP="00720738">
      <w:r>
        <w:rPr>
          <w:b/>
        </w:rPr>
        <w:t xml:space="preserve">Date: </w:t>
      </w:r>
      <w:r>
        <w:rPr>
          <w:i/>
        </w:rPr>
        <w:t>5</w:t>
      </w:r>
      <w:r w:rsidRPr="00720738">
        <w:rPr>
          <w:i/>
          <w:vertAlign w:val="superscript"/>
        </w:rPr>
        <w:t>th</w:t>
      </w:r>
      <w:r>
        <w:rPr>
          <w:i/>
        </w:rPr>
        <w:t xml:space="preserve"> March</w:t>
      </w:r>
    </w:p>
    <w:p w14:paraId="208077A2" w14:textId="77777777" w:rsidR="00720738" w:rsidRDefault="00720738" w:rsidP="00720738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7B7A54DF" w14:textId="77777777" w:rsidR="00720738" w:rsidRDefault="00720738" w:rsidP="00720738">
      <w:pPr>
        <w:rPr>
          <w:b/>
        </w:rPr>
      </w:pPr>
    </w:p>
    <w:p w14:paraId="1F16E121" w14:textId="77777777" w:rsidR="00720738" w:rsidRDefault="00720738" w:rsidP="00720738">
      <w:r>
        <w:rPr>
          <w:b/>
        </w:rPr>
        <w:t>What’s Been Done since the Previous Meeting:</w:t>
      </w:r>
      <w:r>
        <w:t xml:space="preserve"> </w:t>
      </w:r>
    </w:p>
    <w:p w14:paraId="4BC77B0A" w14:textId="6104117C" w:rsidR="00720738" w:rsidRDefault="00720738" w:rsidP="00720738">
      <w:pPr>
        <w:ind w:left="720"/>
      </w:pPr>
      <w:r>
        <w:rPr>
          <w:b/>
        </w:rPr>
        <w:t>&lt;Dennis&gt;:</w:t>
      </w:r>
      <w:r>
        <w:t xml:space="preserve"> </w:t>
      </w:r>
      <w:r>
        <w:t xml:space="preserve">Working on initial outline of </w:t>
      </w:r>
      <w:proofErr w:type="spellStart"/>
      <w:r>
        <w:t>jinterface</w:t>
      </w:r>
      <w:proofErr w:type="spellEnd"/>
      <w:r>
        <w:t xml:space="preserve"> </w:t>
      </w:r>
      <w:r>
        <w:t xml:space="preserve"> </w:t>
      </w:r>
    </w:p>
    <w:p w14:paraId="3EC8167C" w14:textId="7484477B" w:rsidR="00720738" w:rsidRDefault="00720738" w:rsidP="00720738">
      <w:pPr>
        <w:ind w:left="720"/>
      </w:pPr>
      <w:r>
        <w:rPr>
          <w:b/>
        </w:rPr>
        <w:t>&lt;Brandon&gt;:</w:t>
      </w:r>
      <w:r>
        <w:t xml:space="preserve"> </w:t>
      </w:r>
      <w:r>
        <w:t>Finalizing Abstract</w:t>
      </w:r>
    </w:p>
    <w:p w14:paraId="1D136373" w14:textId="77777777" w:rsidR="00720738" w:rsidRDefault="00720738" w:rsidP="00720738">
      <w:pPr>
        <w:ind w:left="720"/>
        <w:rPr>
          <w:b/>
        </w:rPr>
      </w:pPr>
    </w:p>
    <w:p w14:paraId="0BDAE26F" w14:textId="77777777" w:rsidR="00720738" w:rsidRDefault="00720738" w:rsidP="00720738">
      <w:r>
        <w:rPr>
          <w:b/>
        </w:rPr>
        <w:t>What’s Being Done:</w:t>
      </w:r>
      <w:r>
        <w:t xml:space="preserve"> </w:t>
      </w:r>
    </w:p>
    <w:p w14:paraId="672D83E1" w14:textId="5170C649" w:rsidR="00720738" w:rsidRDefault="00720738" w:rsidP="00720738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 xml:space="preserve">Initial outline of </w:t>
      </w:r>
      <w:proofErr w:type="spellStart"/>
      <w:r>
        <w:t>jinterface</w:t>
      </w:r>
      <w:proofErr w:type="spellEnd"/>
      <w:r>
        <w:t xml:space="preserve"> started </w:t>
      </w:r>
    </w:p>
    <w:p w14:paraId="58293A7C" w14:textId="7FE08A82" w:rsidR="00720738" w:rsidRPr="00E71DE8" w:rsidRDefault="00720738" w:rsidP="0072073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Concluding Abstract</w:t>
      </w:r>
    </w:p>
    <w:p w14:paraId="40B58887" w14:textId="77777777" w:rsidR="00720738" w:rsidRDefault="00720738" w:rsidP="00720738">
      <w:pPr>
        <w:ind w:left="720"/>
        <w:rPr>
          <w:b/>
        </w:rPr>
      </w:pPr>
    </w:p>
    <w:p w14:paraId="0F4388F3" w14:textId="77777777" w:rsidR="00720738" w:rsidRDefault="00720738" w:rsidP="00720738">
      <w:r>
        <w:rPr>
          <w:b/>
        </w:rPr>
        <w:t>Further Discussion:</w:t>
      </w:r>
    </w:p>
    <w:p w14:paraId="06442B42" w14:textId="642E8945" w:rsidR="00720738" w:rsidRDefault="00720738"/>
    <w:p w14:paraId="68551992" w14:textId="23C2D965" w:rsidR="00720738" w:rsidRDefault="00720738"/>
    <w:p w14:paraId="051ACBFD" w14:textId="701069A5" w:rsidR="00720738" w:rsidRDefault="00720738"/>
    <w:p w14:paraId="40B1DCBF" w14:textId="026E6455" w:rsidR="00720738" w:rsidRDefault="00720738"/>
    <w:p w14:paraId="600BB54B" w14:textId="3C36E2BA" w:rsidR="00720738" w:rsidRDefault="00720738"/>
    <w:p w14:paraId="20A4DA4E" w14:textId="6F57A8EA" w:rsidR="00720738" w:rsidRDefault="00720738"/>
    <w:p w14:paraId="19873762" w14:textId="5E4C5DFF" w:rsidR="00720738" w:rsidRDefault="00720738" w:rsidP="00720738">
      <w:r>
        <w:rPr>
          <w:b/>
        </w:rPr>
        <w:lastRenderedPageBreak/>
        <w:t xml:space="preserve">Date: </w:t>
      </w:r>
      <w:r>
        <w:rPr>
          <w:i/>
        </w:rPr>
        <w:t>12</w:t>
      </w:r>
      <w:r w:rsidRPr="00720738">
        <w:rPr>
          <w:i/>
          <w:vertAlign w:val="superscript"/>
        </w:rPr>
        <w:t>th</w:t>
      </w:r>
      <w:r>
        <w:rPr>
          <w:i/>
        </w:rPr>
        <w:t xml:space="preserve"> March</w:t>
      </w:r>
      <w:r>
        <w:rPr>
          <w:i/>
        </w:rPr>
        <w:t xml:space="preserve"> </w:t>
      </w:r>
      <w:r>
        <w:t xml:space="preserve"> </w:t>
      </w:r>
    </w:p>
    <w:p w14:paraId="73646C3C" w14:textId="77777777" w:rsidR="00720738" w:rsidRDefault="00720738" w:rsidP="00720738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6E993E7E" w14:textId="77777777" w:rsidR="00720738" w:rsidRDefault="00720738" w:rsidP="00720738">
      <w:pPr>
        <w:rPr>
          <w:b/>
        </w:rPr>
      </w:pPr>
    </w:p>
    <w:p w14:paraId="07FF5BFE" w14:textId="77777777" w:rsidR="00720738" w:rsidRDefault="00720738" w:rsidP="00720738">
      <w:r>
        <w:rPr>
          <w:b/>
        </w:rPr>
        <w:t>What’s Been Done since the Previous Meeting:</w:t>
      </w:r>
      <w:r>
        <w:t xml:space="preserve"> </w:t>
      </w:r>
    </w:p>
    <w:p w14:paraId="6A78C842" w14:textId="3C285028" w:rsidR="00720738" w:rsidRDefault="00720738" w:rsidP="00720738">
      <w:pPr>
        <w:ind w:left="720"/>
      </w:pPr>
      <w:r>
        <w:rPr>
          <w:b/>
        </w:rPr>
        <w:t>&lt;Dennis&gt;:</w:t>
      </w:r>
      <w:r>
        <w:t xml:space="preserve"> </w:t>
      </w:r>
      <w:r>
        <w:t xml:space="preserve">Initial outline for </w:t>
      </w:r>
      <w:proofErr w:type="spellStart"/>
      <w:r>
        <w:t>jinterface</w:t>
      </w:r>
      <w:proofErr w:type="spellEnd"/>
      <w:r>
        <w:t xml:space="preserve"> modified </w:t>
      </w:r>
    </w:p>
    <w:p w14:paraId="36A77387" w14:textId="370E6CEE" w:rsidR="00720738" w:rsidRDefault="00720738" w:rsidP="00720738">
      <w:pPr>
        <w:ind w:left="720"/>
      </w:pPr>
      <w:r>
        <w:rPr>
          <w:b/>
        </w:rPr>
        <w:t>&lt;Brandon&gt;:</w:t>
      </w:r>
      <w:r>
        <w:t xml:space="preserve"> Abstract finished</w:t>
      </w:r>
    </w:p>
    <w:p w14:paraId="5107DCEE" w14:textId="77777777" w:rsidR="00720738" w:rsidRDefault="00720738" w:rsidP="00720738">
      <w:pPr>
        <w:ind w:left="720"/>
        <w:rPr>
          <w:b/>
        </w:rPr>
      </w:pPr>
    </w:p>
    <w:p w14:paraId="35B37CF7" w14:textId="77777777" w:rsidR="00720738" w:rsidRDefault="00720738" w:rsidP="00720738">
      <w:r>
        <w:rPr>
          <w:b/>
        </w:rPr>
        <w:t>What’s Being Done:</w:t>
      </w:r>
      <w:r>
        <w:t xml:space="preserve"> </w:t>
      </w:r>
    </w:p>
    <w:p w14:paraId="41CDD5CA" w14:textId="1A3E9E3D" w:rsidR="00720738" w:rsidRDefault="00720738" w:rsidP="00720738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 xml:space="preserve">Modified </w:t>
      </w:r>
      <w:proofErr w:type="spellStart"/>
      <w:r>
        <w:t>codefile</w:t>
      </w:r>
      <w:proofErr w:type="spellEnd"/>
      <w:r>
        <w:t xml:space="preserve"> </w:t>
      </w:r>
    </w:p>
    <w:p w14:paraId="108F79DB" w14:textId="0DBDC29A" w:rsidR="00720738" w:rsidRPr="00E71DE8" w:rsidRDefault="00720738" w:rsidP="0072073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Starting to prepare poster</w:t>
      </w:r>
      <w:r>
        <w:t xml:space="preserve"> </w:t>
      </w:r>
    </w:p>
    <w:p w14:paraId="6B42875F" w14:textId="77777777" w:rsidR="00720738" w:rsidRDefault="00720738" w:rsidP="00720738">
      <w:pPr>
        <w:ind w:left="720"/>
        <w:rPr>
          <w:b/>
        </w:rPr>
      </w:pPr>
    </w:p>
    <w:p w14:paraId="725025EB" w14:textId="77777777" w:rsidR="00720738" w:rsidRDefault="00720738" w:rsidP="00720738">
      <w:r>
        <w:rPr>
          <w:b/>
        </w:rPr>
        <w:t>Further Discussion:</w:t>
      </w:r>
    </w:p>
    <w:p w14:paraId="10F81D42" w14:textId="43DF43BE" w:rsidR="00720738" w:rsidRDefault="00720738"/>
    <w:p w14:paraId="6736B9E5" w14:textId="39867948" w:rsidR="00720738" w:rsidRDefault="00720738"/>
    <w:p w14:paraId="76E798FE" w14:textId="2DE5404F" w:rsidR="00720738" w:rsidRDefault="00720738"/>
    <w:p w14:paraId="266D3053" w14:textId="1D1656F3" w:rsidR="00720738" w:rsidRDefault="00720738" w:rsidP="00720738">
      <w:r>
        <w:rPr>
          <w:b/>
        </w:rPr>
        <w:t xml:space="preserve">Date: </w:t>
      </w:r>
      <w:r>
        <w:rPr>
          <w:i/>
        </w:rPr>
        <w:t>18</w:t>
      </w:r>
      <w:r w:rsidRPr="00720738">
        <w:rPr>
          <w:i/>
          <w:vertAlign w:val="superscript"/>
        </w:rPr>
        <w:t>th</w:t>
      </w:r>
      <w:r>
        <w:rPr>
          <w:i/>
        </w:rPr>
        <w:t xml:space="preserve"> March</w:t>
      </w:r>
      <w:r>
        <w:rPr>
          <w:i/>
        </w:rPr>
        <w:t xml:space="preserve"> </w:t>
      </w:r>
      <w:r>
        <w:t xml:space="preserve"> </w:t>
      </w:r>
    </w:p>
    <w:p w14:paraId="45E3A3AA" w14:textId="77777777" w:rsidR="00720738" w:rsidRDefault="00720738" w:rsidP="00720738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490A7D7C" w14:textId="77777777" w:rsidR="00720738" w:rsidRDefault="00720738" w:rsidP="00720738">
      <w:pPr>
        <w:rPr>
          <w:b/>
        </w:rPr>
      </w:pPr>
    </w:p>
    <w:p w14:paraId="327CD7E3" w14:textId="77777777" w:rsidR="00720738" w:rsidRDefault="00720738" w:rsidP="00720738">
      <w:r>
        <w:rPr>
          <w:b/>
        </w:rPr>
        <w:t>What’s Been Done since the Previous Meeting:</w:t>
      </w:r>
      <w:r>
        <w:t xml:space="preserve"> </w:t>
      </w:r>
    </w:p>
    <w:p w14:paraId="7A72F122" w14:textId="71392376" w:rsidR="00720738" w:rsidRDefault="00720738" w:rsidP="00720738">
      <w:pPr>
        <w:ind w:left="720"/>
      </w:pPr>
      <w:r>
        <w:rPr>
          <w:b/>
        </w:rPr>
        <w:t>&lt;Dennis&gt;:</w:t>
      </w:r>
      <w:r>
        <w:t xml:space="preserve"> </w:t>
      </w:r>
      <w:proofErr w:type="spellStart"/>
      <w:r>
        <w:t>Codefile</w:t>
      </w:r>
      <w:proofErr w:type="spellEnd"/>
      <w:r>
        <w:t xml:space="preserve"> modified and added changes</w:t>
      </w:r>
      <w:r>
        <w:t xml:space="preserve"> </w:t>
      </w:r>
    </w:p>
    <w:p w14:paraId="2699A51B" w14:textId="6680D0D7" w:rsidR="00720738" w:rsidRDefault="00720738" w:rsidP="00720738">
      <w:pPr>
        <w:ind w:left="720"/>
      </w:pPr>
      <w:r>
        <w:rPr>
          <w:b/>
        </w:rPr>
        <w:t>&lt;Brandon&gt;:</w:t>
      </w:r>
      <w:r>
        <w:t xml:space="preserve"> </w:t>
      </w:r>
      <w:r>
        <w:t>Changing some features to webpage</w:t>
      </w:r>
    </w:p>
    <w:p w14:paraId="6F5FCB1B" w14:textId="77777777" w:rsidR="00720738" w:rsidRDefault="00720738" w:rsidP="00720738">
      <w:pPr>
        <w:ind w:left="720"/>
        <w:rPr>
          <w:b/>
        </w:rPr>
      </w:pPr>
    </w:p>
    <w:p w14:paraId="48FFC3E4" w14:textId="77777777" w:rsidR="00720738" w:rsidRDefault="00720738" w:rsidP="00720738">
      <w:r>
        <w:rPr>
          <w:b/>
        </w:rPr>
        <w:t>What’s Being Done:</w:t>
      </w:r>
      <w:r>
        <w:t xml:space="preserve"> </w:t>
      </w:r>
    </w:p>
    <w:p w14:paraId="170AF00D" w14:textId="7BCCB0F5" w:rsidR="00720738" w:rsidRDefault="00720738" w:rsidP="00720738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Many changes made to code</w:t>
      </w:r>
      <w:r>
        <w:t xml:space="preserve"> </w:t>
      </w:r>
    </w:p>
    <w:p w14:paraId="19A7DD9E" w14:textId="43BBCCF9" w:rsidR="00720738" w:rsidRPr="00E71DE8" w:rsidRDefault="00720738" w:rsidP="0072073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Resized text area for webpage</w:t>
      </w:r>
      <w:r>
        <w:t xml:space="preserve"> </w:t>
      </w:r>
    </w:p>
    <w:p w14:paraId="57EDC765" w14:textId="77777777" w:rsidR="00720738" w:rsidRDefault="00720738" w:rsidP="00720738">
      <w:pPr>
        <w:ind w:left="720"/>
        <w:rPr>
          <w:b/>
        </w:rPr>
      </w:pPr>
    </w:p>
    <w:p w14:paraId="58075517" w14:textId="77777777" w:rsidR="00720738" w:rsidRDefault="00720738" w:rsidP="00720738">
      <w:r>
        <w:rPr>
          <w:b/>
        </w:rPr>
        <w:t>Further Discussion:</w:t>
      </w:r>
    </w:p>
    <w:p w14:paraId="4EE0F03D" w14:textId="16B349E5" w:rsidR="00720738" w:rsidRDefault="00720738"/>
    <w:p w14:paraId="77269D12" w14:textId="1F64B54D" w:rsidR="00720738" w:rsidRDefault="00720738"/>
    <w:p w14:paraId="758C04E4" w14:textId="17A48854" w:rsidR="00720738" w:rsidRDefault="00720738"/>
    <w:p w14:paraId="391EFD49" w14:textId="618D88B6" w:rsidR="00720738" w:rsidRDefault="00720738" w:rsidP="00720738">
      <w:r>
        <w:rPr>
          <w:b/>
        </w:rPr>
        <w:t xml:space="preserve">Date: </w:t>
      </w:r>
      <w:r>
        <w:rPr>
          <w:i/>
        </w:rPr>
        <w:t>25</w:t>
      </w:r>
      <w:r w:rsidRPr="00720738">
        <w:rPr>
          <w:i/>
          <w:vertAlign w:val="superscript"/>
        </w:rPr>
        <w:t>th</w:t>
      </w:r>
      <w:r>
        <w:rPr>
          <w:i/>
        </w:rPr>
        <w:t xml:space="preserve"> March </w:t>
      </w:r>
      <w:r>
        <w:t xml:space="preserve"> </w:t>
      </w:r>
    </w:p>
    <w:p w14:paraId="74E7A951" w14:textId="77777777" w:rsidR="00720738" w:rsidRDefault="00720738" w:rsidP="00720738">
      <w:r>
        <w:rPr>
          <w:b/>
        </w:rPr>
        <w:t xml:space="preserve">Not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 </w:t>
      </w:r>
      <w:r>
        <w:t>N/A</w:t>
      </w:r>
    </w:p>
    <w:p w14:paraId="7657736C" w14:textId="77777777" w:rsidR="00720738" w:rsidRDefault="00720738" w:rsidP="00720738">
      <w:pPr>
        <w:rPr>
          <w:b/>
        </w:rPr>
      </w:pPr>
    </w:p>
    <w:p w14:paraId="13F3DEC3" w14:textId="77777777" w:rsidR="00720738" w:rsidRDefault="00720738" w:rsidP="00720738">
      <w:r>
        <w:rPr>
          <w:b/>
        </w:rPr>
        <w:t>What’s Been Done since the Previous Meeting:</w:t>
      </w:r>
      <w:r>
        <w:t xml:space="preserve"> </w:t>
      </w:r>
    </w:p>
    <w:p w14:paraId="0DB5A14E" w14:textId="2F65D343" w:rsidR="00720738" w:rsidRDefault="00720738" w:rsidP="00720738">
      <w:pPr>
        <w:ind w:left="720"/>
      </w:pPr>
      <w:r>
        <w:rPr>
          <w:b/>
        </w:rPr>
        <w:t>&lt;Dennis&gt;:</w:t>
      </w:r>
      <w:r>
        <w:t xml:space="preserve"> </w:t>
      </w:r>
      <w:r>
        <w:t>Created applet to run code</w:t>
      </w:r>
    </w:p>
    <w:p w14:paraId="0BF9E53C" w14:textId="254E7E9D" w:rsidR="00720738" w:rsidRDefault="00720738" w:rsidP="00720738">
      <w:pPr>
        <w:ind w:left="720"/>
      </w:pPr>
      <w:r>
        <w:rPr>
          <w:b/>
        </w:rPr>
        <w:t>&lt;Brandon&gt;:</w:t>
      </w:r>
      <w:r>
        <w:t xml:space="preserve"> Poster was finished</w:t>
      </w:r>
    </w:p>
    <w:p w14:paraId="0CDBF59C" w14:textId="77777777" w:rsidR="00720738" w:rsidRDefault="00720738" w:rsidP="00720738">
      <w:pPr>
        <w:ind w:left="720"/>
        <w:rPr>
          <w:b/>
        </w:rPr>
      </w:pPr>
    </w:p>
    <w:p w14:paraId="6D6A07BC" w14:textId="77777777" w:rsidR="00720738" w:rsidRDefault="00720738" w:rsidP="00720738">
      <w:r>
        <w:rPr>
          <w:b/>
        </w:rPr>
        <w:t>What’s Being Done:</w:t>
      </w:r>
      <w:r>
        <w:t xml:space="preserve"> </w:t>
      </w:r>
    </w:p>
    <w:p w14:paraId="17B79BA1" w14:textId="0233DB23" w:rsidR="00720738" w:rsidRDefault="00720738" w:rsidP="00720738">
      <w:pPr>
        <w:ind w:left="720"/>
      </w:pPr>
      <w:r>
        <w:rPr>
          <w:b/>
        </w:rPr>
        <w:t>&lt;Dennis</w:t>
      </w:r>
      <w:r w:rsidRPr="00E71DE8">
        <w:rPr>
          <w:b/>
        </w:rPr>
        <w:t>&gt;:</w:t>
      </w:r>
      <w:r w:rsidRPr="00E71DE8">
        <w:t xml:space="preserve"> </w:t>
      </w:r>
      <w:r>
        <w:t>Report</w:t>
      </w:r>
      <w:r>
        <w:t xml:space="preserve">   </w:t>
      </w:r>
    </w:p>
    <w:p w14:paraId="79DA2B5A" w14:textId="78538867" w:rsidR="00720738" w:rsidRPr="00E71DE8" w:rsidRDefault="00720738" w:rsidP="00720738">
      <w:pPr>
        <w:ind w:left="720"/>
      </w:pPr>
      <w:r>
        <w:rPr>
          <w:b/>
        </w:rPr>
        <w:t>&lt;Brandon</w:t>
      </w:r>
      <w:r w:rsidRPr="00E71DE8">
        <w:rPr>
          <w:b/>
        </w:rPr>
        <w:t>&gt;:</w:t>
      </w:r>
      <w:r w:rsidRPr="00E71DE8">
        <w:t xml:space="preserve"> </w:t>
      </w:r>
      <w:r>
        <w:t>Report</w:t>
      </w:r>
      <w:r>
        <w:t xml:space="preserve"> </w:t>
      </w:r>
    </w:p>
    <w:p w14:paraId="41BE20EB" w14:textId="77777777" w:rsidR="00720738" w:rsidRDefault="00720738" w:rsidP="00720738">
      <w:pPr>
        <w:ind w:left="720"/>
        <w:rPr>
          <w:b/>
        </w:rPr>
      </w:pPr>
    </w:p>
    <w:p w14:paraId="3601AFB6" w14:textId="1FFD871A" w:rsidR="00720738" w:rsidRDefault="00720738" w:rsidP="00720738">
      <w:pPr>
        <w:rPr>
          <w:b/>
        </w:rPr>
      </w:pPr>
      <w:r>
        <w:rPr>
          <w:b/>
        </w:rPr>
        <w:t>Further Discussion:</w:t>
      </w:r>
    </w:p>
    <w:p w14:paraId="5C34AEC9" w14:textId="6C2233A7" w:rsidR="00720738" w:rsidRDefault="00720738" w:rsidP="00720738">
      <w:pPr>
        <w:rPr>
          <w:b/>
        </w:rPr>
      </w:pPr>
    </w:p>
    <w:p w14:paraId="77247750" w14:textId="4D023CC3" w:rsidR="00720738" w:rsidRDefault="00720738" w:rsidP="00720738">
      <w:pPr>
        <w:rPr>
          <w:b/>
        </w:rPr>
      </w:pPr>
    </w:p>
    <w:p w14:paraId="69E1D2B0" w14:textId="175C9F94" w:rsidR="00720738" w:rsidRDefault="00720738" w:rsidP="00720738">
      <w:pPr>
        <w:rPr>
          <w:b/>
        </w:rPr>
      </w:pPr>
    </w:p>
    <w:p w14:paraId="7265BE99" w14:textId="283C7390" w:rsidR="00720738" w:rsidRDefault="00720738" w:rsidP="00720738">
      <w:bookmarkStart w:id="0" w:name="_GoBack"/>
      <w:bookmarkEnd w:id="0"/>
    </w:p>
    <w:p w14:paraId="7DE4B3FB" w14:textId="77777777" w:rsidR="00720738" w:rsidRDefault="00720738" w:rsidP="00720738"/>
    <w:p w14:paraId="1E0ECEC4" w14:textId="77777777" w:rsidR="00720738" w:rsidRDefault="00720738"/>
    <w:sectPr w:rsidR="0072073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DD9"/>
    <w:rsid w:val="004600A5"/>
    <w:rsid w:val="005270D6"/>
    <w:rsid w:val="00550182"/>
    <w:rsid w:val="00720738"/>
    <w:rsid w:val="00AA6873"/>
    <w:rsid w:val="00BC7DD9"/>
    <w:rsid w:val="00D30779"/>
    <w:rsid w:val="00D76BEE"/>
    <w:rsid w:val="00E7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CD14E"/>
  <w15:docId w15:val="{B9D196FE-E32D-42FA-871A-DF204394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B.Plati</dc:creator>
  <dc:description/>
  <cp:lastModifiedBy>Brandon Plati</cp:lastModifiedBy>
  <cp:revision>6</cp:revision>
  <dcterms:created xsi:type="dcterms:W3CDTF">2017-10-19T14:14:00Z</dcterms:created>
  <dcterms:modified xsi:type="dcterms:W3CDTF">2018-03-27T18:03:00Z</dcterms:modified>
  <dc:language>en-GB</dc:language>
</cp:coreProperties>
</file>